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46313B70" w14:textId="77777777" w:rsidTr="009977FE">
        <w:tc>
          <w:tcPr>
            <w:tcW w:w="2836" w:type="dxa"/>
            <w:gridSpan w:val="3"/>
            <w:vAlign w:val="center"/>
          </w:tcPr>
          <w:p w14:paraId="46313B6D" w14:textId="77777777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46313C88" wp14:editId="46313C8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46313B6E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6313C8A" wp14:editId="46313C8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46313B6F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6313C8C" wp14:editId="46313C8D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46313B7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46313B7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46313B72" w14:textId="6637F541" w:rsidR="00281BA8" w:rsidRPr="00B35978" w:rsidRDefault="003E4FD4" w:rsidP="00E724D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Orientadas !1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46313B7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6313B74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  <w:tr w:rsidR="00281BA8" w14:paraId="46313B7A" w14:textId="77777777" w:rsidTr="009500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  <w:trHeight w:val="342"/>
        </w:trPr>
        <w:tc>
          <w:tcPr>
            <w:tcW w:w="2095" w:type="dxa"/>
          </w:tcPr>
          <w:p w14:paraId="46313B76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46313B77" w14:textId="77777777" w:rsidR="00281BA8" w:rsidRPr="00B35978" w:rsidRDefault="00561570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6313B78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Semestre letivo...:</w:t>
            </w:r>
          </w:p>
        </w:tc>
        <w:tc>
          <w:tcPr>
            <w:tcW w:w="1394" w:type="dxa"/>
          </w:tcPr>
          <w:p w14:paraId="46313B79" w14:textId="69C612BD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201</w:t>
            </w:r>
            <w:r w:rsidR="009500EA">
              <w:rPr>
                <w:rFonts w:asciiTheme="majorHAnsi" w:hAnsiTheme="majorHAnsi"/>
              </w:rPr>
              <w:t>6</w:t>
            </w:r>
            <w:r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2</w:t>
            </w:r>
          </w:p>
        </w:tc>
      </w:tr>
      <w:tr w:rsidR="00281BA8" w14:paraId="46313B7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B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46313B7C" w14:textId="77777777" w:rsidR="00281BA8" w:rsidRPr="00B35978" w:rsidRDefault="00E45791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Sistemas de Informação Stads</w:t>
            </w:r>
          </w:p>
        </w:tc>
        <w:tc>
          <w:tcPr>
            <w:tcW w:w="1950" w:type="dxa"/>
            <w:gridSpan w:val="2"/>
          </w:tcPr>
          <w:p w14:paraId="46313B7D" w14:textId="56957B72" w:rsidR="00281BA8" w:rsidRPr="00B35978" w:rsidRDefault="00281BA8" w:rsidP="009500EA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Data</w:t>
            </w:r>
            <w:r w:rsidR="009500EA">
              <w:rPr>
                <w:rFonts w:asciiTheme="majorHAnsi" w:hAnsiTheme="majorHAnsi"/>
              </w:rPr>
              <w:t xml:space="preserve"> 13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09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9500EA">
              <w:rPr>
                <w:rFonts w:asciiTheme="majorHAnsi" w:hAnsiTheme="majorHAnsi"/>
              </w:rPr>
              <w:t>16</w:t>
            </w:r>
          </w:p>
        </w:tc>
        <w:tc>
          <w:tcPr>
            <w:tcW w:w="1394" w:type="dxa"/>
          </w:tcPr>
          <w:p w14:paraId="46313B7E" w14:textId="77777777" w:rsidR="00281BA8" w:rsidRPr="00B35978" w:rsidRDefault="00281BA8" w:rsidP="00E45791">
            <w:pPr>
              <w:rPr>
                <w:rFonts w:asciiTheme="majorHAnsi" w:hAnsiTheme="majorHAnsi"/>
              </w:rPr>
            </w:pPr>
          </w:p>
        </w:tc>
      </w:tr>
      <w:tr w:rsidR="00281BA8" w14:paraId="46313B8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46313B80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46313B8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46313B82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46313B8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</w:tbl>
    <w:p w14:paraId="46313B85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E3777C" w14:paraId="46313B8B" w14:textId="77777777" w:rsidTr="004D04CC">
        <w:trPr>
          <w:trHeight w:val="570"/>
        </w:trPr>
        <w:tc>
          <w:tcPr>
            <w:tcW w:w="10314" w:type="dxa"/>
            <w:shd w:val="clear" w:color="auto" w:fill="F3F3F3"/>
          </w:tcPr>
          <w:p w14:paraId="46313B86" w14:textId="43FF5368" w:rsidR="00AD02C8" w:rsidRPr="00E3777C" w:rsidRDefault="00B35978" w:rsidP="00E724D1">
            <w:pPr>
              <w:rPr>
                <w:rFonts w:asciiTheme="minorHAnsi" w:hAnsiTheme="minorHAnsi" w:cs="Consolas"/>
                <w:u w:val="single"/>
              </w:rPr>
            </w:pPr>
            <w:r w:rsidRPr="00E3777C">
              <w:rPr>
                <w:rFonts w:asciiTheme="minorHAnsi" w:hAnsiTheme="minorHAnsi" w:cs="Consolas"/>
              </w:rPr>
              <w:t>INSTRUÇÕES ATIVIDADE</w:t>
            </w:r>
            <w:r w:rsidR="008867F8" w:rsidRPr="00E3777C">
              <w:rPr>
                <w:rFonts w:asciiTheme="minorHAnsi" w:hAnsiTheme="minorHAnsi" w:cs="Consolas"/>
              </w:rPr>
              <w:t xml:space="preserve"> </w:t>
            </w:r>
          </w:p>
          <w:p w14:paraId="46313B8A" w14:textId="34C415B5" w:rsidR="001451B1" w:rsidRPr="00E3777C" w:rsidRDefault="0033425A" w:rsidP="0033425A">
            <w:pPr>
              <w:tabs>
                <w:tab w:val="left" w:pos="2140"/>
              </w:tabs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>Individual Peso 1</w:t>
            </w:r>
            <w:bookmarkStart w:id="0" w:name="_GoBack"/>
            <w:bookmarkEnd w:id="0"/>
            <w:r>
              <w:rPr>
                <w:rFonts w:asciiTheme="minorHAnsi" w:hAnsiTheme="minorHAnsi" w:cs="Consolas"/>
              </w:rPr>
              <w:tab/>
            </w:r>
          </w:p>
        </w:tc>
      </w:tr>
    </w:tbl>
    <w:p w14:paraId="46313B8C" w14:textId="172E040E" w:rsidR="00E46761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07390C92" w14:textId="5847672A" w:rsidR="00D5703E" w:rsidRDefault="0041478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Utilizando os conceitos de herança e Interface, crie duas interfaces em java.</w:t>
      </w:r>
    </w:p>
    <w:p w14:paraId="1E5350B9" w14:textId="1A3B43EF" w:rsidR="00414781" w:rsidRDefault="0041478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A primeira ira possuir definição de métodos que implementam uma estrutura de dados do tipo Fila em um Vetor ou Arraylist</w:t>
      </w:r>
      <w:r w:rsidR="004D04CC">
        <w:rPr>
          <w:rFonts w:ascii="NimbusRomNo9L-Regu" w:hAnsi="NimbusRomNo9L-Regu" w:cs="NimbusRomNo9L-Regu"/>
          <w:sz w:val="22"/>
          <w:szCs w:val="22"/>
        </w:rPr>
        <w:t xml:space="preserve"> de “Object”</w:t>
      </w:r>
      <w:r>
        <w:rPr>
          <w:rFonts w:ascii="NimbusRomNo9L-Regu" w:hAnsi="NimbusRomNo9L-Regu" w:cs="NimbusRomNo9L-Regu"/>
          <w:sz w:val="22"/>
          <w:szCs w:val="22"/>
        </w:rPr>
        <w:t>. A segunda, também usando um vetor ou arraylist, possuirá métodos que implementam métodos de uma Pilha.</w:t>
      </w:r>
    </w:p>
    <w:p w14:paraId="46601D76" w14:textId="798097B9" w:rsidR="00414781" w:rsidRDefault="0041478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Apos a criação dessas interfaces, crie:</w:t>
      </w:r>
    </w:p>
    <w:p w14:paraId="5549971B" w14:textId="360ACF5A" w:rsidR="00414781" w:rsidRDefault="00414781" w:rsidP="0041478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Uma classe que implementa a interface Fila, escrevendo seus métodos e testando-os na c</w:t>
      </w:r>
      <w:r w:rsidR="004D04CC">
        <w:rPr>
          <w:rFonts w:ascii="NimbusRomNo9L-Regu" w:hAnsi="NimbusRomNo9L-Regu" w:cs="NimbusRomNo9L-Regu"/>
          <w:sz w:val="22"/>
          <w:szCs w:val="22"/>
        </w:rPr>
        <w:t>lasse TestaFila. Nessa fila vão ser adicionados objetos do tipo Livro.</w:t>
      </w:r>
    </w:p>
    <w:p w14:paraId="059FAC78" w14:textId="1FBF4B6A" w:rsidR="003D724B" w:rsidRPr="004D04CC" w:rsidRDefault="003D724B" w:rsidP="004D04C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>Uma classe que implementa a interface Pilha, escrevendo seus métodos e testando-os na classe TestaPilha</w:t>
      </w:r>
      <w:r w:rsidR="004D04CC">
        <w:rPr>
          <w:rFonts w:ascii="NimbusRomNo9L-Regu" w:hAnsi="NimbusRomNo9L-Regu" w:cs="NimbusRomNo9L-Regu"/>
          <w:sz w:val="22"/>
          <w:szCs w:val="22"/>
        </w:rPr>
        <w:t>.</w:t>
      </w:r>
      <w:r w:rsidR="004D04CC" w:rsidRPr="004D04CC">
        <w:rPr>
          <w:rFonts w:ascii="NimbusRomNo9L-Regu" w:hAnsi="NimbusRomNo9L-Regu" w:cs="NimbusRomNo9L-Regu"/>
          <w:sz w:val="22"/>
          <w:szCs w:val="22"/>
        </w:rPr>
        <w:t xml:space="preserve"> </w:t>
      </w:r>
      <w:r w:rsidR="004D04CC">
        <w:rPr>
          <w:rFonts w:ascii="NimbusRomNo9L-Regu" w:hAnsi="NimbusRomNo9L-Regu" w:cs="NimbusRomNo9L-Regu"/>
          <w:sz w:val="22"/>
          <w:szCs w:val="22"/>
        </w:rPr>
        <w:t xml:space="preserve"> Nessa Pilha vão ser adicionados objetos do tipo Autor.</w:t>
      </w:r>
    </w:p>
    <w:p w14:paraId="41D937B8" w14:textId="2EFC86C2" w:rsidR="00414781" w:rsidRPr="00414781" w:rsidRDefault="00414781" w:rsidP="00414781">
      <w:pPr>
        <w:pStyle w:val="PargrafodaLista"/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  <w:r>
        <w:rPr>
          <w:rFonts w:ascii="NimbusRomNo9L-Regu" w:hAnsi="NimbusRomNo9L-Regu" w:cs="NimbusRomNo9L-Regu"/>
          <w:sz w:val="22"/>
          <w:szCs w:val="22"/>
        </w:rPr>
        <w:t xml:space="preserve">Uma classe que </w:t>
      </w:r>
      <w:r w:rsidR="00A41150">
        <w:rPr>
          <w:rFonts w:ascii="NimbusRomNo9L-Regu" w:hAnsi="NimbusRomNo9L-Regu" w:cs="NimbusRomNo9L-Regu"/>
          <w:sz w:val="22"/>
          <w:szCs w:val="22"/>
        </w:rPr>
        <w:t>seja um Deque, ou seja ira fazer uso das duas interfaces.</w:t>
      </w:r>
      <w:r w:rsidR="004D04CC">
        <w:rPr>
          <w:rFonts w:ascii="NimbusRomNo9L-Regu" w:hAnsi="NimbusRomNo9L-Regu" w:cs="NimbusRomNo9L-Regu"/>
          <w:sz w:val="22"/>
          <w:szCs w:val="22"/>
        </w:rPr>
        <w:t xml:space="preserve"> Nesse Deque, vai ser adicionados objetos do Tipo Conta.</w:t>
      </w:r>
    </w:p>
    <w:p w14:paraId="6E41A68D" w14:textId="77777777" w:rsidR="00414781" w:rsidRPr="003F3441" w:rsidRDefault="0041478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</w:rPr>
      </w:pPr>
    </w:p>
    <w:sectPr w:rsidR="00414781" w:rsidRPr="003F3441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F6613" w14:textId="77777777" w:rsidR="003F1348" w:rsidRDefault="003F1348" w:rsidP="00E724D1">
      <w:r>
        <w:separator/>
      </w:r>
    </w:p>
  </w:endnote>
  <w:endnote w:type="continuationSeparator" w:id="0">
    <w:p w14:paraId="3922C120" w14:textId="77777777" w:rsidR="003F1348" w:rsidRDefault="003F1348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78549" w14:textId="77777777" w:rsidR="003F1348" w:rsidRDefault="003F1348" w:rsidP="00E724D1">
      <w:r>
        <w:separator/>
      </w:r>
    </w:p>
  </w:footnote>
  <w:footnote w:type="continuationSeparator" w:id="0">
    <w:p w14:paraId="2083AA69" w14:textId="77777777" w:rsidR="003F1348" w:rsidRDefault="003F1348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1F5"/>
    <w:multiLevelType w:val="hybridMultilevel"/>
    <w:tmpl w:val="FA3453EE"/>
    <w:lvl w:ilvl="0" w:tplc="23DE8216">
      <w:start w:val="10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62B4956"/>
    <w:multiLevelType w:val="hybridMultilevel"/>
    <w:tmpl w:val="26FABB48"/>
    <w:lvl w:ilvl="0" w:tplc="595C84A4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01B67A6"/>
    <w:multiLevelType w:val="hybridMultilevel"/>
    <w:tmpl w:val="12A83BFE"/>
    <w:lvl w:ilvl="0" w:tplc="22244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512BC"/>
    <w:multiLevelType w:val="hybridMultilevel"/>
    <w:tmpl w:val="C98A5EBE"/>
    <w:lvl w:ilvl="0" w:tplc="4F20CCAA">
      <w:start w:val="5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41312D4D"/>
    <w:multiLevelType w:val="hybridMultilevel"/>
    <w:tmpl w:val="D9BC8BD2"/>
    <w:lvl w:ilvl="0" w:tplc="AAFACC9A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B36CC"/>
    <w:multiLevelType w:val="hybridMultilevel"/>
    <w:tmpl w:val="4658F7D2"/>
    <w:lvl w:ilvl="0" w:tplc="DEE0CF38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62A76EBD"/>
    <w:multiLevelType w:val="multilevel"/>
    <w:tmpl w:val="26FABB48"/>
    <w:lvl w:ilvl="0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645B4398"/>
    <w:multiLevelType w:val="hybridMultilevel"/>
    <w:tmpl w:val="0D98EC50"/>
    <w:lvl w:ilvl="0" w:tplc="D93449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71B28"/>
    <w:multiLevelType w:val="hybridMultilevel"/>
    <w:tmpl w:val="3B745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1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30E5"/>
    <w:rsid w:val="00037DA1"/>
    <w:rsid w:val="000457F9"/>
    <w:rsid w:val="00046C74"/>
    <w:rsid w:val="00084654"/>
    <w:rsid w:val="00086306"/>
    <w:rsid w:val="00093FAD"/>
    <w:rsid w:val="000C2080"/>
    <w:rsid w:val="000C48C2"/>
    <w:rsid w:val="000C6F0E"/>
    <w:rsid w:val="000D0A9E"/>
    <w:rsid w:val="000D2E4B"/>
    <w:rsid w:val="000E2823"/>
    <w:rsid w:val="000F5CDA"/>
    <w:rsid w:val="00101B3F"/>
    <w:rsid w:val="001169E4"/>
    <w:rsid w:val="00122530"/>
    <w:rsid w:val="001352FF"/>
    <w:rsid w:val="001451B1"/>
    <w:rsid w:val="0016504B"/>
    <w:rsid w:val="001669D6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068E1"/>
    <w:rsid w:val="002105C7"/>
    <w:rsid w:val="00216F6C"/>
    <w:rsid w:val="00231132"/>
    <w:rsid w:val="00233F60"/>
    <w:rsid w:val="00235CFD"/>
    <w:rsid w:val="00253CDF"/>
    <w:rsid w:val="00270A9B"/>
    <w:rsid w:val="00277A0E"/>
    <w:rsid w:val="002819B2"/>
    <w:rsid w:val="00281BA8"/>
    <w:rsid w:val="002829AF"/>
    <w:rsid w:val="002915C6"/>
    <w:rsid w:val="00293AD6"/>
    <w:rsid w:val="00294F68"/>
    <w:rsid w:val="002B3932"/>
    <w:rsid w:val="002C4954"/>
    <w:rsid w:val="002D00C3"/>
    <w:rsid w:val="002F5D30"/>
    <w:rsid w:val="00306FAB"/>
    <w:rsid w:val="00316A20"/>
    <w:rsid w:val="00322EE8"/>
    <w:rsid w:val="0033047C"/>
    <w:rsid w:val="0033425A"/>
    <w:rsid w:val="00337CBF"/>
    <w:rsid w:val="00354C10"/>
    <w:rsid w:val="003742C2"/>
    <w:rsid w:val="0038079A"/>
    <w:rsid w:val="003908FD"/>
    <w:rsid w:val="00395EC4"/>
    <w:rsid w:val="003C6219"/>
    <w:rsid w:val="003D4813"/>
    <w:rsid w:val="003D724B"/>
    <w:rsid w:val="003E4A02"/>
    <w:rsid w:val="003E4FD4"/>
    <w:rsid w:val="003E7B9E"/>
    <w:rsid w:val="003F1023"/>
    <w:rsid w:val="003F1348"/>
    <w:rsid w:val="003F2E4E"/>
    <w:rsid w:val="003F3441"/>
    <w:rsid w:val="003F389E"/>
    <w:rsid w:val="003F41FE"/>
    <w:rsid w:val="00401782"/>
    <w:rsid w:val="00411263"/>
    <w:rsid w:val="00412A15"/>
    <w:rsid w:val="00412DCA"/>
    <w:rsid w:val="00414781"/>
    <w:rsid w:val="004303B6"/>
    <w:rsid w:val="00432F11"/>
    <w:rsid w:val="00442860"/>
    <w:rsid w:val="004502AE"/>
    <w:rsid w:val="0046232B"/>
    <w:rsid w:val="00467BF9"/>
    <w:rsid w:val="00476960"/>
    <w:rsid w:val="00496D6B"/>
    <w:rsid w:val="004B187A"/>
    <w:rsid w:val="004C3A6D"/>
    <w:rsid w:val="004D04CC"/>
    <w:rsid w:val="004D316D"/>
    <w:rsid w:val="004D341F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E1A75"/>
    <w:rsid w:val="005E5DF5"/>
    <w:rsid w:val="006036DF"/>
    <w:rsid w:val="00604C64"/>
    <w:rsid w:val="0061088E"/>
    <w:rsid w:val="00620A5B"/>
    <w:rsid w:val="006229BA"/>
    <w:rsid w:val="0063375B"/>
    <w:rsid w:val="00652798"/>
    <w:rsid w:val="00654511"/>
    <w:rsid w:val="00661A19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3582D"/>
    <w:rsid w:val="0074148A"/>
    <w:rsid w:val="00750E90"/>
    <w:rsid w:val="00760D3F"/>
    <w:rsid w:val="00765BF9"/>
    <w:rsid w:val="00774838"/>
    <w:rsid w:val="0078411E"/>
    <w:rsid w:val="007B5A8B"/>
    <w:rsid w:val="007C057D"/>
    <w:rsid w:val="007F34E1"/>
    <w:rsid w:val="00804374"/>
    <w:rsid w:val="00810A17"/>
    <w:rsid w:val="008151C2"/>
    <w:rsid w:val="00826712"/>
    <w:rsid w:val="0083163D"/>
    <w:rsid w:val="008366F1"/>
    <w:rsid w:val="0086102C"/>
    <w:rsid w:val="008642A5"/>
    <w:rsid w:val="00875986"/>
    <w:rsid w:val="008867F8"/>
    <w:rsid w:val="008A3CEE"/>
    <w:rsid w:val="008A5E69"/>
    <w:rsid w:val="008B7363"/>
    <w:rsid w:val="008C2661"/>
    <w:rsid w:val="008D330E"/>
    <w:rsid w:val="008E2642"/>
    <w:rsid w:val="009137CA"/>
    <w:rsid w:val="009309DD"/>
    <w:rsid w:val="0094180A"/>
    <w:rsid w:val="009500E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43A3"/>
    <w:rsid w:val="00A14E74"/>
    <w:rsid w:val="00A41150"/>
    <w:rsid w:val="00A66569"/>
    <w:rsid w:val="00A72DCF"/>
    <w:rsid w:val="00A7317C"/>
    <w:rsid w:val="00A84578"/>
    <w:rsid w:val="00AA1EE3"/>
    <w:rsid w:val="00AB3D30"/>
    <w:rsid w:val="00AC0E49"/>
    <w:rsid w:val="00AC7251"/>
    <w:rsid w:val="00AD02C8"/>
    <w:rsid w:val="00AD038B"/>
    <w:rsid w:val="00AD2DBF"/>
    <w:rsid w:val="00AF1282"/>
    <w:rsid w:val="00AF461C"/>
    <w:rsid w:val="00B02090"/>
    <w:rsid w:val="00B2721B"/>
    <w:rsid w:val="00B35978"/>
    <w:rsid w:val="00B44AC4"/>
    <w:rsid w:val="00B558E2"/>
    <w:rsid w:val="00B5686A"/>
    <w:rsid w:val="00B652B5"/>
    <w:rsid w:val="00B72F5B"/>
    <w:rsid w:val="00BA0678"/>
    <w:rsid w:val="00BA1E2A"/>
    <w:rsid w:val="00BC6E4B"/>
    <w:rsid w:val="00C063D2"/>
    <w:rsid w:val="00C16667"/>
    <w:rsid w:val="00C24739"/>
    <w:rsid w:val="00C574A1"/>
    <w:rsid w:val="00C579E0"/>
    <w:rsid w:val="00C61AB7"/>
    <w:rsid w:val="00C83EBC"/>
    <w:rsid w:val="00CA216D"/>
    <w:rsid w:val="00CB3EFC"/>
    <w:rsid w:val="00CB711A"/>
    <w:rsid w:val="00CD76A2"/>
    <w:rsid w:val="00CE565C"/>
    <w:rsid w:val="00CF3533"/>
    <w:rsid w:val="00D169B4"/>
    <w:rsid w:val="00D17E01"/>
    <w:rsid w:val="00D32F7C"/>
    <w:rsid w:val="00D33C9A"/>
    <w:rsid w:val="00D43E6F"/>
    <w:rsid w:val="00D501CC"/>
    <w:rsid w:val="00D5703E"/>
    <w:rsid w:val="00D70DBB"/>
    <w:rsid w:val="00D81522"/>
    <w:rsid w:val="00D8275F"/>
    <w:rsid w:val="00D90BCC"/>
    <w:rsid w:val="00D97A15"/>
    <w:rsid w:val="00DB4C57"/>
    <w:rsid w:val="00DB4FFB"/>
    <w:rsid w:val="00DE77B5"/>
    <w:rsid w:val="00DF7E5E"/>
    <w:rsid w:val="00E145C7"/>
    <w:rsid w:val="00E228A1"/>
    <w:rsid w:val="00E331C6"/>
    <w:rsid w:val="00E3777C"/>
    <w:rsid w:val="00E37902"/>
    <w:rsid w:val="00E44DEF"/>
    <w:rsid w:val="00E45257"/>
    <w:rsid w:val="00E45791"/>
    <w:rsid w:val="00E46761"/>
    <w:rsid w:val="00E61330"/>
    <w:rsid w:val="00E724D1"/>
    <w:rsid w:val="00E72DD4"/>
    <w:rsid w:val="00E807D6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42301"/>
    <w:rsid w:val="00F551E6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313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70ACC-997E-E944-805F-3EACC43D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0</TotalTime>
  <Pages>1</Pages>
  <Words>187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3</cp:revision>
  <cp:lastPrinted>2013-04-23T19:19:00Z</cp:lastPrinted>
  <dcterms:created xsi:type="dcterms:W3CDTF">2016-09-14T21:37:00Z</dcterms:created>
  <dcterms:modified xsi:type="dcterms:W3CDTF">2016-09-14T21:58:00Z</dcterms:modified>
</cp:coreProperties>
</file>